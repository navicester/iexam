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4E2BEF" w:rsidRDefault="00AC5E2B" w:rsidP="00AC5E2B">
          <w:pPr>
            <w:pStyle w:val="PublishStatus"/>
          </w:pPr>
          <w:r>
            <w:t xml:space="preserve">This post was republished to </w:t>
          </w:r>
          <w:r>
            <w:t>汪汪家园</w:t>
          </w:r>
          <w:r>
            <w:t xml:space="preserve"> at 23:38:50 2016/10/29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E7FDE212-C513-4BE9-953D-43EC2E71085D}"/>
            <w:text/>
          </w:sdtPr>
          <w:sdtEndPr/>
          <w:sdtContent>
            <w:p w:rsidR="00B32955" w:rsidRDefault="00307C3D">
              <w:pPr>
                <w:pStyle w:val="Publishwithline"/>
              </w:pPr>
              <w:r>
                <w:rPr>
                  <w:rFonts w:hint="eastAsia"/>
                </w:rPr>
                <w:t>Crazy-Links</w:t>
              </w:r>
            </w:p>
          </w:sdtContent>
        </w:sdt>
        <w:p w:rsidR="00B32955" w:rsidRDefault="00B32955">
          <w:pPr>
            <w:pStyle w:val="underline"/>
          </w:pPr>
        </w:p>
        <w:p w:rsidR="00B32955" w:rsidRDefault="001B7587">
          <w:pPr>
            <w:pStyle w:val="PadderBetweenControlandBody"/>
          </w:pPr>
        </w:p>
      </w:sdtContent>
    </w:sdt>
    <w:p w:rsidR="008D2E7B" w:rsidRDefault="008D2E7B" w:rsidP="004E2BEF">
      <w:pPr>
        <w:pStyle w:val="1"/>
      </w:pPr>
      <w:r w:rsidRPr="008D2E7B">
        <w:t xml:space="preserve">1. </w:t>
      </w:r>
      <w:r w:rsidRPr="008D2E7B">
        <w:t>数据模型</w:t>
      </w:r>
    </w:p>
    <w:p w:rsidR="004E2BEF" w:rsidRPr="004E2BEF" w:rsidRDefault="004E2BEF" w:rsidP="004E2BEF"/>
    <w:p w:rsidR="008D2E7B" w:rsidRDefault="008D2E7B" w:rsidP="004E2BEF">
      <w:pPr>
        <w:pStyle w:val="1"/>
      </w:pPr>
      <w:r w:rsidRPr="008D2E7B">
        <w:t xml:space="preserve">2. Admin </w:t>
      </w:r>
      <w:proofErr w:type="spellStart"/>
      <w:r w:rsidRPr="008D2E7B">
        <w:t>Formset</w:t>
      </w:r>
      <w:proofErr w:type="spellEnd"/>
    </w:p>
    <w:p w:rsidR="004E2BEF" w:rsidRDefault="004E2BEF" w:rsidP="004E2BEF"/>
    <w:p w:rsidR="00E41C4E" w:rsidRPr="004E2BEF" w:rsidRDefault="00E41C4E" w:rsidP="00E15808">
      <w:r w:rsidRPr="00E41C4E">
        <w:rPr>
          <w:rFonts w:hint="eastAsia"/>
          <w:color w:val="FF0000"/>
        </w:rPr>
        <w:t xml:space="preserve">RED </w:t>
      </w:r>
      <w:r>
        <w:rPr>
          <w:rFonts w:hint="eastAsia"/>
        </w:rPr>
        <w:t>is customized class</w:t>
      </w:r>
    </w:p>
    <w:p w:rsidR="008D2E7B" w:rsidRPr="008D2E7B" w:rsidRDefault="008D2E7B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>|- object</w:t>
      </w:r>
    </w:p>
    <w:p w:rsidR="008D2E7B" w:rsidRPr="008D2E7B" w:rsidRDefault="008D2E7B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F13F87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Pr="008D2E7B">
        <w:rPr>
          <w:rFonts w:ascii="Verdana" w:eastAsia="宋体" w:hAnsi="Verdana" w:cs="宋体"/>
          <w:color w:val="000000"/>
          <w:sz w:val="20"/>
        </w:rPr>
        <w:t>AdminForm</w:t>
      </w:r>
      <w:proofErr w:type="spellEnd"/>
    </w:p>
    <w:p w:rsid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InlineAdminForm</w:t>
      </w:r>
      <w:proofErr w:type="spellEnd"/>
    </w:p>
    <w:p w:rsidR="00A24E1C" w:rsidRPr="0011410B" w:rsidRDefault="00A24E1C" w:rsidP="008D2E7B">
      <w:pPr>
        <w:rPr>
          <w:rFonts w:ascii="Verdana" w:eastAsia="宋体" w:hAnsi="Verdana" w:cs="宋体"/>
          <w:color w:val="000000"/>
          <w:sz w:val="20"/>
        </w:rPr>
      </w:pPr>
    </w:p>
    <w:p w:rsidR="008D2E7B" w:rsidRDefault="00F13F87" w:rsidP="00A26566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755C54">
        <w:rPr>
          <w:rFonts w:ascii="Verdana" w:eastAsia="宋体" w:hAnsi="Verdana" w:cs="宋体"/>
          <w:color w:val="000000"/>
          <w:sz w:val="20"/>
        </w:rPr>
        <w:fldChar w:fldCharType="begin"/>
      </w:r>
      <w:r w:rsidR="00755C54">
        <w:rPr>
          <w:rFonts w:ascii="Verdana" w:eastAsia="宋体" w:hAnsi="Verdana" w:cs="宋体"/>
          <w:color w:val="000000"/>
          <w:sz w:val="20"/>
        </w:rPr>
        <w:instrText xml:space="preserve"> HYPERLINK "https://docs.djangoproject.com/en/1.10/topics/forms/formsets/" </w:instrText>
      </w:r>
      <w:r w:rsidR="00755C54">
        <w:rPr>
          <w:rFonts w:ascii="Verdana" w:eastAsia="宋体" w:hAnsi="Verdana" w:cs="宋体"/>
          <w:color w:val="000000"/>
          <w:sz w:val="20"/>
        </w:rPr>
        <w:fldChar w:fldCharType="separate"/>
      </w:r>
      <w:r w:rsidR="008D2E7B" w:rsidRPr="00755C54">
        <w:rPr>
          <w:rStyle w:val="aa"/>
          <w:rFonts w:ascii="Verdana" w:eastAsia="宋体" w:hAnsi="Verdana" w:cs="宋体"/>
          <w:sz w:val="20"/>
        </w:rPr>
        <w:t>BaseFormSet</w:t>
      </w:r>
      <w:proofErr w:type="spellEnd"/>
      <w:r w:rsidR="00755C54">
        <w:rPr>
          <w:rFonts w:ascii="Verdana" w:eastAsia="宋体" w:hAnsi="Verdana" w:cs="宋体"/>
          <w:color w:val="000000"/>
          <w:sz w:val="20"/>
        </w:rPr>
        <w:fldChar w:fldCharType="end"/>
      </w:r>
    </w:p>
    <w:p w:rsidR="00A26566" w:rsidRDefault="00F13F87" w:rsidP="00A26566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A26566"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="00A26566" w:rsidRPr="00A26566">
        <w:rPr>
          <w:rFonts w:ascii="Verdana" w:eastAsia="宋体" w:hAnsi="Verdana" w:cs="宋体"/>
          <w:color w:val="000000"/>
          <w:sz w:val="20"/>
        </w:rPr>
        <w:t>BaseModelFormSet</w:t>
      </w:r>
      <w:proofErr w:type="spellEnd"/>
    </w:p>
    <w:p w:rsidR="00A26566" w:rsidRPr="008D2E7B" w:rsidRDefault="00F13F87" w:rsidP="00A26566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A26566"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="00A26566" w:rsidRPr="00A26566">
        <w:rPr>
          <w:rFonts w:ascii="Verdana" w:eastAsia="宋体" w:hAnsi="Verdana" w:cs="宋体"/>
          <w:color w:val="000000"/>
          <w:sz w:val="20"/>
        </w:rPr>
        <w:t>BaseInlineFormSet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bookmarkStart w:id="0" w:name="OLE_LINK5"/>
      <w:bookmarkStart w:id="1" w:name="OLE_LINK6"/>
      <w:bookmarkStart w:id="2" w:name="OLE_LINK7"/>
      <w:proofErr w:type="spellStart"/>
      <w:r w:rsidR="00E16E8A" w:rsidRPr="00E16E8A">
        <w:rPr>
          <w:rFonts w:ascii="Verdana" w:eastAsia="宋体" w:hAnsi="Verdana" w:cs="宋体" w:hint="eastAsia"/>
          <w:color w:val="FFC000"/>
          <w:sz w:val="20"/>
          <w:u w:val="single"/>
        </w:rPr>
        <w:t>Base</w:t>
      </w:r>
      <w:r w:rsidR="008D2E7B" w:rsidRPr="008D2E7B">
        <w:rPr>
          <w:rFonts w:ascii="Verdana" w:eastAsia="宋体" w:hAnsi="Verdana" w:cs="宋体"/>
          <w:color w:val="FF0000"/>
          <w:sz w:val="20"/>
        </w:rPr>
        <w:t>Link</w:t>
      </w:r>
      <w:r w:rsidR="008D2E7B" w:rsidRPr="00E90835">
        <w:rPr>
          <w:rFonts w:ascii="Verdana" w:eastAsia="宋体" w:hAnsi="Verdana" w:cs="宋体"/>
          <w:color w:val="FF0000"/>
          <w:sz w:val="20"/>
        </w:rPr>
        <w:t>Form</w:t>
      </w:r>
      <w:r w:rsidR="008D2E7B" w:rsidRPr="008D2E7B">
        <w:rPr>
          <w:rFonts w:ascii="Verdana" w:eastAsia="宋体" w:hAnsi="Verdana" w:cs="宋体"/>
          <w:color w:val="FF0000"/>
          <w:sz w:val="20"/>
        </w:rPr>
        <w:t>Formset</w:t>
      </w:r>
      <w:proofErr w:type="spellEnd"/>
      <w:r w:rsidR="001258FF">
        <w:rPr>
          <w:rFonts w:ascii="Verdana" w:eastAsia="宋体" w:hAnsi="Verdana" w:cs="宋体" w:hint="eastAsia"/>
          <w:color w:val="FF0000"/>
          <w:sz w:val="20"/>
        </w:rPr>
        <w:t xml:space="preserve"> </w:t>
      </w:r>
      <w:bookmarkEnd w:id="0"/>
      <w:bookmarkEnd w:id="1"/>
      <w:bookmarkEnd w:id="2"/>
      <w:r w:rsidR="001258FF" w:rsidRPr="00457FD4">
        <w:rPr>
          <w:rFonts w:ascii="Verdana" w:eastAsia="宋体" w:hAnsi="Verdana" w:cs="宋体" w:hint="eastAsia"/>
          <w:color w:val="00B0F0"/>
          <w:sz w:val="20"/>
        </w:rPr>
        <w:t>(</w:t>
      </w:r>
      <w:r w:rsidR="001258FF" w:rsidRPr="006A5F32">
        <w:rPr>
          <w:rFonts w:ascii="Verdana" w:eastAsia="宋体" w:hAnsi="Verdana" w:cs="宋体" w:hint="eastAsia"/>
          <w:b/>
          <w:color w:val="1F497D" w:themeColor="text2"/>
          <w:sz w:val="20"/>
        </w:rPr>
        <w:t>NOT</w:t>
      </w:r>
      <w:r w:rsidR="001258FF" w:rsidRPr="0021086D">
        <w:rPr>
          <w:rFonts w:ascii="Verdana" w:eastAsia="宋体" w:hAnsi="Verdana" w:cs="宋体" w:hint="eastAsia"/>
          <w:color w:val="1F497D" w:themeColor="text2"/>
          <w:sz w:val="20"/>
        </w:rPr>
        <w:t xml:space="preserve"> </w:t>
      </w:r>
      <w:r w:rsidR="00457FD4" w:rsidRPr="00457FD4">
        <w:rPr>
          <w:rFonts w:ascii="Verdana" w:eastAsia="宋体" w:hAnsi="Verdana" w:cs="宋体" w:hint="eastAsia"/>
          <w:color w:val="00B0F0"/>
          <w:sz w:val="20"/>
        </w:rPr>
        <w:t>IMPLEMENTED</w:t>
      </w:r>
      <w:r w:rsidR="001258FF" w:rsidRPr="00457FD4">
        <w:rPr>
          <w:rFonts w:ascii="Verdana" w:eastAsia="宋体" w:hAnsi="Verdana" w:cs="宋体" w:hint="eastAsia"/>
          <w:color w:val="00B0F0"/>
          <w:sz w:val="20"/>
        </w:rPr>
        <w:t>)</w:t>
      </w:r>
      <w:r w:rsidR="00172831">
        <w:rPr>
          <w:rFonts w:ascii="Verdana" w:eastAsia="宋体" w:hAnsi="Verdana" w:cs="宋体" w:hint="eastAsia"/>
          <w:color w:val="00B0F0"/>
          <w:sz w:val="20"/>
        </w:rPr>
        <w:t xml:space="preserve"> </w:t>
      </w:r>
      <w:r w:rsidR="005F4769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(</w:t>
      </w:r>
      <w:r w:rsidR="007A5549" w:rsidRPr="008967E7">
        <w:rPr>
          <w:rFonts w:ascii="Verdana" w:eastAsia="宋体" w:hAnsi="Verdana" w:cs="宋体"/>
          <w:color w:val="D9D9D9" w:themeColor="background1" w:themeShade="D9"/>
          <w:sz w:val="20"/>
        </w:rPr>
        <w:t>REF</w:t>
      </w:r>
      <w:r w:rsidR="005F4769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 xml:space="preserve">: </w:t>
      </w:r>
      <w:proofErr w:type="spellStart"/>
      <w:r w:rsidR="005F4769" w:rsidRPr="008967E7">
        <w:rPr>
          <w:rFonts w:ascii="Verdana" w:eastAsia="宋体" w:hAnsi="Verdana" w:cs="宋体"/>
          <w:color w:val="D9D9D9" w:themeColor="background1" w:themeShade="D9"/>
          <w:sz w:val="20"/>
        </w:rPr>
        <w:t>BaseInlineFormSet</w:t>
      </w:r>
      <w:proofErr w:type="spellEnd"/>
      <w:r w:rsidR="005F4769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)</w:t>
      </w:r>
      <w:r w:rsidR="00944612">
        <w:rPr>
          <w:rFonts w:ascii="Verdana" w:eastAsia="宋体" w:hAnsi="Verdana" w:cs="宋体" w:hint="eastAsia"/>
          <w:color w:val="00B0F0"/>
          <w:sz w:val="20"/>
        </w:rPr>
        <w:t xml:space="preserve"> </w:t>
      </w:r>
      <w:r w:rsidR="00457FD4" w:rsidRPr="00457FD4">
        <w:rPr>
          <w:rFonts w:ascii="Verdana" w:eastAsia="宋体" w:hAnsi="Verdana" w:cs="宋体" w:hint="eastAsia"/>
          <w:color w:val="00B0F0"/>
          <w:sz w:val="20"/>
        </w:rPr>
        <w:t xml:space="preserve">(Used in </w:t>
      </w:r>
      <w:proofErr w:type="spellStart"/>
      <w:r w:rsidR="00457FD4" w:rsidRPr="00457FD4">
        <w:rPr>
          <w:rFonts w:ascii="Verdana" w:eastAsia="宋体" w:hAnsi="Verdana" w:cs="宋体"/>
          <w:color w:val="00B0F0"/>
          <w:sz w:val="20"/>
        </w:rPr>
        <w:t>LinkFormAdmin</w:t>
      </w:r>
      <w:proofErr w:type="spellEnd"/>
      <w:r w:rsidR="00457FD4" w:rsidRPr="00457FD4">
        <w:rPr>
          <w:rFonts w:ascii="Verdana" w:eastAsia="宋体" w:hAnsi="Verdana" w:cs="宋体" w:hint="eastAsia"/>
          <w:color w:val="00B0F0"/>
          <w:sz w:val="20"/>
        </w:rPr>
        <w:t>)</w:t>
      </w:r>
    </w:p>
    <w:p w:rsidR="00BC7211" w:rsidRDefault="00BC7211" w:rsidP="008D2E7B">
      <w:pPr>
        <w:rPr>
          <w:rFonts w:ascii="Verdana" w:eastAsia="宋体" w:hAnsi="Verdana" w:cs="宋体"/>
          <w:color w:val="000000"/>
          <w:sz w:val="20"/>
        </w:rPr>
      </w:pPr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 xml:space="preserve">|- 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InlineAdminFormSet</w:t>
      </w:r>
      <w:proofErr w:type="spellEnd"/>
    </w:p>
    <w:p w:rsidR="00F97AFA" w:rsidRDefault="001B2B1E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F13F87"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F13F87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B050"/>
          <w:sz w:val="20"/>
        </w:rPr>
        <w:t>LinkModelAdminFormSet</w:t>
      </w:r>
      <w:proofErr w:type="spellEnd"/>
      <w:r w:rsidR="00497503" w:rsidRPr="0045227C">
        <w:rPr>
          <w:rFonts w:ascii="Verdana" w:eastAsia="宋体" w:hAnsi="Verdana" w:cs="宋体" w:hint="eastAsia"/>
          <w:color w:val="76923C" w:themeColor="accent3" w:themeShade="BF"/>
          <w:sz w:val="20"/>
        </w:rPr>
        <w:t xml:space="preserve"> </w:t>
      </w:r>
      <w:r w:rsidR="00497503" w:rsidRPr="00497503">
        <w:rPr>
          <w:rFonts w:ascii="Verdana" w:eastAsia="宋体" w:hAnsi="Verdana" w:cs="宋体" w:hint="eastAsia"/>
          <w:color w:val="00B0F0"/>
          <w:sz w:val="20"/>
        </w:rPr>
        <w:t xml:space="preserve">(Used in </w:t>
      </w:r>
      <w:proofErr w:type="spellStart"/>
      <w:r w:rsidR="00497503" w:rsidRPr="00497503">
        <w:rPr>
          <w:rFonts w:ascii="Verdana" w:eastAsia="宋体" w:hAnsi="Verdana" w:cs="宋体"/>
          <w:color w:val="00B0F0"/>
          <w:sz w:val="20"/>
        </w:rPr>
        <w:t>change_view</w:t>
      </w:r>
      <w:proofErr w:type="spellEnd"/>
      <w:r w:rsidR="00497503" w:rsidRPr="00497503">
        <w:rPr>
          <w:rFonts w:ascii="Verdana" w:eastAsia="宋体" w:hAnsi="Verdana" w:cs="宋体" w:hint="eastAsia"/>
          <w:color w:val="00B0F0"/>
          <w:sz w:val="20"/>
        </w:rPr>
        <w:t>)</w:t>
      </w:r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FF0000"/>
          <w:sz w:val="20"/>
        </w:rPr>
        <w:t>Link</w:t>
      </w:r>
      <w:r w:rsidR="008D2E7B" w:rsidRPr="00E90835">
        <w:rPr>
          <w:rFonts w:ascii="Verdana" w:eastAsia="宋体" w:hAnsi="Verdana" w:cs="宋体"/>
          <w:color w:val="FF0000"/>
          <w:sz w:val="20"/>
        </w:rPr>
        <w:t>Form</w:t>
      </w:r>
      <w:r w:rsidR="008D2E7B" w:rsidRPr="008D2E7B">
        <w:rPr>
          <w:rFonts w:ascii="Verdana" w:eastAsia="宋体" w:hAnsi="Verdana" w:cs="宋体"/>
          <w:color w:val="FF0000"/>
          <w:sz w:val="20"/>
        </w:rPr>
        <w:t>AdminFormset</w:t>
      </w:r>
      <w:proofErr w:type="spellEnd"/>
      <w:r w:rsidR="00414C05">
        <w:rPr>
          <w:rFonts w:ascii="Verdana" w:eastAsia="宋体" w:hAnsi="Verdana" w:cs="宋体" w:hint="eastAsia"/>
          <w:color w:val="FF0000"/>
          <w:sz w:val="20"/>
        </w:rPr>
        <w:t xml:space="preserve"> </w:t>
      </w:r>
      <w:r w:rsidR="00414C05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(</w:t>
      </w:r>
      <w:r w:rsidR="007A5549" w:rsidRPr="008967E7">
        <w:rPr>
          <w:rFonts w:ascii="Verdana" w:eastAsia="宋体" w:hAnsi="Verdana" w:cs="宋体"/>
          <w:color w:val="D9D9D9" w:themeColor="background1" w:themeShade="D9"/>
          <w:sz w:val="20"/>
        </w:rPr>
        <w:t>REF</w:t>
      </w:r>
      <w:r w:rsidR="00414C05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 xml:space="preserve">: </w:t>
      </w:r>
      <w:proofErr w:type="spellStart"/>
      <w:r w:rsidR="00414C05" w:rsidRPr="008967E7">
        <w:rPr>
          <w:rFonts w:ascii="Verdana" w:eastAsia="宋体" w:hAnsi="Verdana" w:cs="宋体"/>
          <w:color w:val="D9D9D9" w:themeColor="background1" w:themeShade="D9"/>
          <w:sz w:val="20"/>
        </w:rPr>
        <w:t>InlineAdminFormSet</w:t>
      </w:r>
      <w:proofErr w:type="spellEnd"/>
      <w:r w:rsidR="00414C05" w:rsidRPr="008967E7">
        <w:rPr>
          <w:rFonts w:ascii="Verdana" w:eastAsia="宋体" w:hAnsi="Verdana" w:cs="宋体" w:hint="eastAsia"/>
          <w:color w:val="D9D9D9" w:themeColor="background1" w:themeShade="D9"/>
          <w:sz w:val="20"/>
        </w:rPr>
        <w:t>)</w:t>
      </w:r>
    </w:p>
    <w:p w:rsidR="00C907CB" w:rsidRDefault="00C907CB" w:rsidP="00F13F87">
      <w:pPr>
        <w:rPr>
          <w:rFonts w:ascii="Verdana" w:eastAsia="宋体" w:hAnsi="Verdana" w:cs="宋体"/>
          <w:color w:val="000000"/>
          <w:sz w:val="20"/>
        </w:rPr>
      </w:pPr>
    </w:p>
    <w:p w:rsidR="008D2E7B" w:rsidRDefault="005E6553" w:rsidP="00F13F87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251D89"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="00251D89" w:rsidRPr="000753A3">
        <w:rPr>
          <w:rFonts w:ascii="Verdana" w:eastAsia="宋体" w:hAnsi="Verdana" w:cs="宋体"/>
          <w:color w:val="FF0000"/>
          <w:sz w:val="20"/>
        </w:rPr>
        <w:t>LinkFormAdmin</w:t>
      </w:r>
      <w:proofErr w:type="spellEnd"/>
    </w:p>
    <w:p w:rsidR="00251D89" w:rsidRPr="008D2E7B" w:rsidRDefault="00251D89" w:rsidP="00251D89">
      <w:pPr>
        <w:ind w:firstLine="300"/>
        <w:rPr>
          <w:rFonts w:ascii="Verdana" w:eastAsia="宋体" w:hAnsi="Verdana" w:cs="宋体"/>
          <w:color w:val="000000"/>
          <w:sz w:val="20"/>
        </w:rPr>
      </w:pPr>
    </w:p>
    <w:p w:rsidR="008D2E7B" w:rsidRPr="008D2E7B" w:rsidRDefault="008D2E7B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Pr="008D2E7B">
        <w:rPr>
          <w:rFonts w:ascii="Verdana" w:eastAsia="宋体" w:hAnsi="Verdana" w:cs="宋体"/>
          <w:color w:val="000000"/>
          <w:sz w:val="20"/>
        </w:rPr>
        <w:t>forms.Form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B0F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FF0000"/>
          <w:sz w:val="20"/>
        </w:rPr>
        <w:t>Link</w:t>
      </w:r>
      <w:r w:rsidR="008D2E7B" w:rsidRPr="004D4FE4">
        <w:rPr>
          <w:rFonts w:ascii="Verdana" w:eastAsia="宋体" w:hAnsi="Verdana" w:cs="宋体"/>
          <w:color w:val="D9D9D9" w:themeColor="background1" w:themeShade="D9"/>
          <w:sz w:val="20"/>
          <w:u w:val="single"/>
        </w:rPr>
        <w:t>Form</w:t>
      </w:r>
      <w:r w:rsidR="008D2E7B" w:rsidRPr="008D2E7B">
        <w:rPr>
          <w:rFonts w:ascii="Verdana" w:eastAsia="宋体" w:hAnsi="Verdana" w:cs="宋体"/>
          <w:color w:val="FF0000"/>
          <w:sz w:val="20"/>
        </w:rPr>
        <w:t>AdminForm</w:t>
      </w:r>
      <w:proofErr w:type="spellEnd"/>
      <w:r w:rsidR="00B85736">
        <w:rPr>
          <w:rFonts w:ascii="Verdana" w:eastAsia="宋体" w:hAnsi="Verdana" w:cs="宋体" w:hint="eastAsia"/>
          <w:color w:val="FF0000"/>
          <w:sz w:val="20"/>
        </w:rPr>
        <w:t xml:space="preserve"> </w:t>
      </w:r>
      <w:r w:rsidR="0005189D" w:rsidRPr="00457FD4">
        <w:rPr>
          <w:rFonts w:ascii="Verdana" w:eastAsia="宋体" w:hAnsi="Verdana" w:cs="宋体" w:hint="eastAsia"/>
          <w:color w:val="00B0F0"/>
          <w:sz w:val="20"/>
        </w:rPr>
        <w:t>(</w:t>
      </w:r>
      <w:r w:rsidR="0005189D" w:rsidRPr="006A5F32">
        <w:rPr>
          <w:rFonts w:ascii="Verdana" w:eastAsia="宋体" w:hAnsi="Verdana" w:cs="宋体" w:hint="eastAsia"/>
          <w:b/>
          <w:color w:val="1F497D" w:themeColor="text2"/>
          <w:sz w:val="20"/>
        </w:rPr>
        <w:t>NOT</w:t>
      </w:r>
      <w:r w:rsidR="0005189D" w:rsidRPr="0021086D">
        <w:rPr>
          <w:rFonts w:ascii="Verdana" w:eastAsia="宋体" w:hAnsi="Verdana" w:cs="宋体" w:hint="eastAsia"/>
          <w:color w:val="1F497D" w:themeColor="text2"/>
          <w:sz w:val="20"/>
        </w:rPr>
        <w:t xml:space="preserve"> </w:t>
      </w:r>
      <w:r w:rsidR="0005189D" w:rsidRPr="00457FD4">
        <w:rPr>
          <w:rFonts w:ascii="Verdana" w:eastAsia="宋体" w:hAnsi="Verdana" w:cs="宋体" w:hint="eastAsia"/>
          <w:color w:val="00B0F0"/>
          <w:sz w:val="20"/>
        </w:rPr>
        <w:t>IMPLEMENTED)</w:t>
      </w:r>
      <w:r w:rsidR="0005189D" w:rsidRPr="00A3497E">
        <w:rPr>
          <w:rFonts w:ascii="Verdana" w:eastAsia="宋体" w:hAnsi="Verdana" w:cs="宋体" w:hint="eastAsia"/>
          <w:color w:val="00B0F0"/>
          <w:sz w:val="20"/>
        </w:rPr>
        <w:t xml:space="preserve"> </w:t>
      </w:r>
      <w:r w:rsidR="00B85736" w:rsidRPr="00A3497E">
        <w:rPr>
          <w:rFonts w:ascii="Verdana" w:eastAsia="宋体" w:hAnsi="Verdana" w:cs="宋体" w:hint="eastAsia"/>
          <w:color w:val="00B0F0"/>
          <w:sz w:val="20"/>
        </w:rPr>
        <w:t>(</w:t>
      </w:r>
      <w:proofErr w:type="gramStart"/>
      <w:r w:rsidR="00B85736" w:rsidRPr="00A3497E">
        <w:rPr>
          <w:rFonts w:ascii="Verdana" w:eastAsia="宋体" w:hAnsi="Verdana" w:cs="宋体"/>
          <w:color w:val="00B0F0"/>
          <w:sz w:val="20"/>
        </w:rPr>
        <w:t>REF :</w:t>
      </w:r>
      <w:proofErr w:type="gramEnd"/>
      <w:r w:rsidR="00B85736" w:rsidRPr="00A3497E">
        <w:rPr>
          <w:rFonts w:ascii="Verdana" w:eastAsia="宋体" w:hAnsi="Verdana" w:cs="宋体"/>
          <w:color w:val="00B0F0"/>
          <w:sz w:val="20"/>
        </w:rPr>
        <w:t xml:space="preserve"> </w:t>
      </w:r>
      <w:proofErr w:type="spellStart"/>
      <w:r w:rsidR="00B85736" w:rsidRPr="00A3497E">
        <w:rPr>
          <w:rFonts w:ascii="Verdana" w:eastAsia="宋体" w:hAnsi="Verdana" w:cs="宋体"/>
          <w:color w:val="00B0F0"/>
          <w:sz w:val="20"/>
        </w:rPr>
        <w:t>InlineAdminForm</w:t>
      </w:r>
      <w:proofErr w:type="spellEnd"/>
      <w:r w:rsidR="00B85736" w:rsidRPr="00A3497E">
        <w:rPr>
          <w:rFonts w:ascii="Verdana" w:eastAsia="宋体" w:hAnsi="Verdana" w:cs="宋体" w:hint="eastAsia"/>
          <w:color w:val="00B0F0"/>
          <w:sz w:val="20"/>
        </w:rPr>
        <w:t>)</w:t>
      </w:r>
      <w:r w:rsidR="00105A28" w:rsidRPr="00A3497E">
        <w:rPr>
          <w:rFonts w:ascii="Verdana" w:eastAsia="宋体" w:hAnsi="Verdana" w:cs="宋体" w:hint="eastAsia"/>
          <w:color w:val="00B0F0"/>
          <w:sz w:val="20"/>
        </w:rPr>
        <w:t xml:space="preserve"> (added in </w:t>
      </w:r>
      <w:proofErr w:type="spellStart"/>
      <w:r w:rsidR="00105A28" w:rsidRPr="00A3497E">
        <w:rPr>
          <w:rFonts w:ascii="Verdana" w:eastAsia="宋体" w:hAnsi="Verdana" w:cs="宋体"/>
          <w:color w:val="00B0F0"/>
          <w:sz w:val="20"/>
        </w:rPr>
        <w:t>LinkFormAdmin</w:t>
      </w:r>
      <w:proofErr w:type="spellEnd"/>
      <w:r w:rsidR="00105A28" w:rsidRPr="00A3497E">
        <w:rPr>
          <w:rFonts w:ascii="Verdana" w:eastAsia="宋体" w:hAnsi="Verdana" w:cs="宋体" w:hint="eastAsia"/>
          <w:color w:val="00B0F0"/>
          <w:sz w:val="20"/>
        </w:rPr>
        <w:t>)</w:t>
      </w:r>
    </w:p>
    <w:p w:rsidR="00110C91" w:rsidRDefault="00110C91" w:rsidP="008D2E7B">
      <w:pPr>
        <w:rPr>
          <w:rFonts w:ascii="Verdana" w:eastAsia="宋体" w:hAnsi="Verdana" w:cs="宋体"/>
          <w:color w:val="000000"/>
          <w:sz w:val="20"/>
        </w:rPr>
      </w:pPr>
    </w:p>
    <w:p w:rsidR="002411E5" w:rsidRDefault="002411E5" w:rsidP="008D2E7B">
      <w:pPr>
        <w:rPr>
          <w:rFonts w:ascii="Verdana" w:eastAsia="宋体" w:hAnsi="Verdana" w:cs="宋体"/>
          <w:color w:val="000000"/>
          <w:sz w:val="20"/>
        </w:rPr>
      </w:pPr>
      <w:r>
        <w:rPr>
          <w:rFonts w:ascii="Verdana" w:eastAsia="宋体" w:hAnsi="Verdana" w:cs="宋体" w:hint="eastAsia"/>
          <w:color w:val="000000"/>
          <w:sz w:val="20"/>
        </w:rPr>
        <w:t xml:space="preserve">|- </w:t>
      </w:r>
      <w:proofErr w:type="spellStart"/>
      <w:r w:rsidRPr="002411E5">
        <w:rPr>
          <w:rFonts w:ascii="Verdana" w:eastAsia="宋体" w:hAnsi="Verdana" w:cs="宋体"/>
          <w:color w:val="000000"/>
          <w:sz w:val="20"/>
        </w:rPr>
        <w:t>BaseModelAdmin</w:t>
      </w:r>
      <w:proofErr w:type="spellEnd"/>
    </w:p>
    <w:p w:rsidR="008D2E7B" w:rsidRPr="008D2E7B" w:rsidRDefault="004713D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InlineModelAdmin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TabularInline</w:t>
      </w:r>
      <w:proofErr w:type="spellEnd"/>
    </w:p>
    <w:p w:rsidR="008D2E7B" w:rsidRPr="008D2E7B" w:rsidRDefault="00F13F87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2411E5"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2411E5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 </w:t>
      </w:r>
      <w:proofErr w:type="spellStart"/>
      <w:r w:rsidR="008D2E7B" w:rsidRPr="008D2E7B">
        <w:rPr>
          <w:rFonts w:ascii="Verdana" w:eastAsia="宋体" w:hAnsi="Verdana" w:cs="宋体"/>
          <w:color w:val="00B050"/>
          <w:sz w:val="20"/>
        </w:rPr>
        <w:t>LinkModelAdmin</w:t>
      </w:r>
      <w:proofErr w:type="spellEnd"/>
    </w:p>
    <w:p w:rsidR="008D2E7B" w:rsidRPr="008D2E7B" w:rsidRDefault="002411E5" w:rsidP="008D2E7B">
      <w:pPr>
        <w:rPr>
          <w:rFonts w:ascii="Verdana" w:eastAsia="宋体" w:hAnsi="Verdana" w:cs="宋体"/>
          <w:color w:val="000000"/>
          <w:sz w:val="2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064D71"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 w:rsidR="00064D71"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="008D2E7B" w:rsidRPr="008D2E7B">
        <w:rPr>
          <w:rFonts w:ascii="Verdana" w:eastAsia="宋体" w:hAnsi="Verdana" w:cs="宋体"/>
          <w:color w:val="000000"/>
          <w:sz w:val="20"/>
        </w:rPr>
        <w:t>|-</w:t>
      </w:r>
      <w:proofErr w:type="spellStart"/>
      <w:r w:rsidR="008D2E7B" w:rsidRPr="008D2E7B">
        <w:rPr>
          <w:rFonts w:ascii="Verdana" w:eastAsia="宋体" w:hAnsi="Verdana" w:cs="宋体"/>
          <w:color w:val="000000"/>
          <w:sz w:val="20"/>
        </w:rPr>
        <w:t>StackedInline</w:t>
      </w:r>
      <w:proofErr w:type="spellEnd"/>
    </w:p>
    <w:p w:rsidR="00307C3D" w:rsidRDefault="00B43722" w:rsidP="00E96DDD"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>
        <w:rPr>
          <w:rFonts w:hint="eastAsia"/>
        </w:rPr>
        <w:t xml:space="preserve">|- </w:t>
      </w:r>
      <w:proofErr w:type="spellStart"/>
      <w:r w:rsidRPr="00B43722">
        <w:t>ModelAdmin</w:t>
      </w:r>
      <w:proofErr w:type="spellEnd"/>
    </w:p>
    <w:p w:rsidR="00F34FBF" w:rsidRDefault="00F34FBF" w:rsidP="00E96DDD"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>
        <w:rPr>
          <w:rFonts w:hint="eastAsia"/>
        </w:rPr>
        <w:t xml:space="preserve">|- </w:t>
      </w:r>
      <w:proofErr w:type="spellStart"/>
      <w:r w:rsidRPr="00DF1666">
        <w:rPr>
          <w:color w:val="FF0000"/>
        </w:rPr>
        <w:t>MyModelAdmin</w:t>
      </w:r>
      <w:proofErr w:type="spellEnd"/>
    </w:p>
    <w:p w:rsidR="00B43722" w:rsidRDefault="00B43722" w:rsidP="00E96DDD"/>
    <w:p w:rsidR="00C319E2" w:rsidRDefault="00C319E2" w:rsidP="00E96DDD"/>
    <w:p w:rsidR="00981C55" w:rsidRDefault="00EF59DE" w:rsidP="00E96DDD">
      <w:pPr>
        <w:rPr>
          <w:color w:val="FF0000"/>
        </w:rPr>
      </w:pPr>
      <w:proofErr w:type="spellStart"/>
      <w:r w:rsidRPr="00D13B6A">
        <w:rPr>
          <w:color w:val="FF0000"/>
        </w:rPr>
        <w:t>MyModelAdmin</w:t>
      </w:r>
      <w:proofErr w:type="spellEnd"/>
    </w:p>
    <w:p w:rsidR="00981C55" w:rsidRDefault="00981C55" w:rsidP="00E96DDD">
      <w:pPr>
        <w:rPr>
          <w:color w:val="FF000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EF59DE" w:rsidRPr="00BC02DE">
        <w:rPr>
          <w:color w:val="FF0000"/>
        </w:rPr>
        <w:t>LinkFormAdmin</w:t>
      </w:r>
      <w:proofErr w:type="spellEnd"/>
    </w:p>
    <w:p w:rsidR="00EF59DE" w:rsidRDefault="00981C55" w:rsidP="00E96DDD">
      <w:pPr>
        <w:rPr>
          <w:color w:val="FF000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EF59DE" w:rsidRPr="00F438E6">
        <w:rPr>
          <w:color w:val="FF0000"/>
        </w:rPr>
        <w:t>LinkFormAdminForm</w:t>
      </w:r>
      <w:proofErr w:type="spellEnd"/>
    </w:p>
    <w:p w:rsidR="004F5FF5" w:rsidRDefault="00981C55" w:rsidP="00981C55">
      <w:pPr>
        <w:rPr>
          <w:color w:val="FF000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4F5FF5" w:rsidRPr="008D2E7B">
        <w:rPr>
          <w:rFonts w:ascii="Verdana" w:eastAsia="宋体" w:hAnsi="Verdana" w:cs="宋体"/>
          <w:color w:val="FF0000"/>
          <w:sz w:val="20"/>
        </w:rPr>
        <w:t>LinkFormFormset</w:t>
      </w:r>
      <w:proofErr w:type="spellEnd"/>
    </w:p>
    <w:p w:rsidR="008121CD" w:rsidRDefault="008121CD" w:rsidP="008121CD">
      <w:pPr>
        <w:rPr>
          <w:color w:val="00B05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5C3B69" w:rsidRPr="005C3B69">
        <w:rPr>
          <w:color w:val="00B050"/>
        </w:rPr>
        <w:t>LinkModelAdmin</w:t>
      </w:r>
      <w:proofErr w:type="spellEnd"/>
    </w:p>
    <w:p w:rsidR="005C3B69" w:rsidRDefault="008121CD" w:rsidP="008121CD">
      <w:pPr>
        <w:rPr>
          <w:color w:val="00B050"/>
        </w:rPr>
      </w:pP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5C3B69" w:rsidRPr="005C3B69">
        <w:rPr>
          <w:color w:val="00B050"/>
        </w:rPr>
        <w:t>ModelForm</w:t>
      </w:r>
      <w:proofErr w:type="spellEnd"/>
    </w:p>
    <w:p w:rsidR="0073318A" w:rsidRDefault="008121CD" w:rsidP="008121CD"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r w:rsidRPr="008D2E7B">
        <w:rPr>
          <w:rFonts w:ascii="Verdana" w:eastAsia="宋体" w:hAnsi="Verdana" w:cs="宋体"/>
          <w:color w:val="000000"/>
          <w:sz w:val="20"/>
        </w:rPr>
        <w:t xml:space="preserve">　　</w:t>
      </w:r>
      <w:r>
        <w:rPr>
          <w:rFonts w:ascii="Verdana" w:eastAsia="宋体" w:hAnsi="Verdana" w:cs="宋体" w:hint="eastAsia"/>
          <w:color w:val="000000"/>
          <w:sz w:val="20"/>
        </w:rPr>
        <w:t xml:space="preserve">  </w:t>
      </w:r>
      <w:proofErr w:type="spellStart"/>
      <w:r w:rsidR="0073318A" w:rsidRPr="008D2E7B">
        <w:rPr>
          <w:rFonts w:ascii="Verdana" w:eastAsia="宋体" w:hAnsi="Verdana" w:cs="宋体"/>
          <w:color w:val="00B050"/>
          <w:sz w:val="20"/>
        </w:rPr>
        <w:t>LinkModelAdminFormSet</w:t>
      </w:r>
      <w:proofErr w:type="spellEnd"/>
    </w:p>
    <w:p w:rsidR="00C319E2" w:rsidRDefault="00C319E2" w:rsidP="00E96DDD"/>
    <w:p w:rsidR="001A6EFD" w:rsidRDefault="001A6EFD" w:rsidP="00E96DDD"/>
    <w:p w:rsidR="005932CC" w:rsidRDefault="005932CC" w:rsidP="00E96DDD">
      <w:r>
        <w:rPr>
          <w:rFonts w:hint="eastAsia"/>
        </w:rPr>
        <w:t>Inline*****</w:t>
      </w:r>
    </w:p>
    <w:p w:rsidR="005932CC" w:rsidRDefault="005932CC" w:rsidP="00E96DDD">
      <w:proofErr w:type="spellStart"/>
      <w:r>
        <w:rPr>
          <w:rFonts w:hint="eastAsia"/>
        </w:rPr>
        <w:t>LinkForm</w:t>
      </w:r>
      <w:proofErr w:type="spellEnd"/>
      <w:r>
        <w:rPr>
          <w:rFonts w:hint="eastAsia"/>
        </w:rPr>
        <w:t>*****</w:t>
      </w:r>
    </w:p>
    <w:p w:rsidR="005932CC" w:rsidRDefault="005932CC" w:rsidP="00E96DDD">
      <w:proofErr w:type="spellStart"/>
      <w:r>
        <w:rPr>
          <w:rFonts w:hint="eastAsia"/>
        </w:rPr>
        <w:t>LinkModel</w:t>
      </w:r>
      <w:proofErr w:type="spellEnd"/>
      <w:r>
        <w:rPr>
          <w:rFonts w:hint="eastAsia"/>
        </w:rPr>
        <w:t>******</w:t>
      </w:r>
    </w:p>
    <w:p w:rsidR="00BE076B" w:rsidRDefault="00BE076B" w:rsidP="00BE076B">
      <w:pPr>
        <w:pStyle w:val="2"/>
      </w:pPr>
      <w:r>
        <w:rPr>
          <w:rFonts w:hint="eastAsia"/>
        </w:rPr>
        <w:t>Inline Admin</w:t>
      </w:r>
    </w:p>
    <w:p w:rsidR="00B60CA0" w:rsidRDefault="00B60CA0" w:rsidP="00BE076B">
      <w:pPr>
        <w:pStyle w:val="3"/>
      </w:pPr>
      <w:proofErr w:type="spellStart"/>
      <w:r w:rsidRPr="008D2E7B">
        <w:t>InlineAdminFormSet</w:t>
      </w:r>
      <w:proofErr w:type="spellEnd"/>
    </w:p>
    <w:p w:rsidR="009E3216" w:rsidRPr="00D50908" w:rsidRDefault="009E3216" w:rsidP="00E96DDD">
      <w:pPr>
        <w:rPr>
          <w:rFonts w:ascii="Verdana" w:eastAsia="宋体" w:hAnsi="Verdana" w:cs="宋体"/>
          <w:color w:val="000000"/>
          <w:sz w:val="20"/>
        </w:rPr>
      </w:pPr>
      <w:bookmarkStart w:id="3" w:name="_GoBack"/>
      <w:bookmarkEnd w:id="3"/>
    </w:p>
    <w:p w:rsidR="001A6EFD" w:rsidRPr="00D50908" w:rsidRDefault="007E50A9" w:rsidP="00E96DDD">
      <w:pPr>
        <w:rPr>
          <w:rFonts w:ascii="Verdana" w:eastAsia="宋体" w:hAnsi="Verdana" w:cs="宋体"/>
          <w:color w:val="000000"/>
          <w:sz w:val="20"/>
        </w:rPr>
      </w:pPr>
      <w:proofErr w:type="spellStart"/>
      <w:proofErr w:type="gramStart"/>
      <w:r w:rsidRPr="00D50908">
        <w:rPr>
          <w:rFonts w:ascii="Verdana" w:eastAsia="宋体" w:hAnsi="Verdana" w:cs="宋体"/>
          <w:color w:val="000000"/>
          <w:sz w:val="20"/>
        </w:rPr>
        <w:t>getattr</w:t>
      </w:r>
      <w:proofErr w:type="spellEnd"/>
      <w:proofErr w:type="gramEnd"/>
    </w:p>
    <w:p w:rsidR="001A6EFD" w:rsidRPr="00D50908" w:rsidRDefault="00D85850" w:rsidP="00E96DDD">
      <w:pPr>
        <w:rPr>
          <w:rFonts w:ascii="Verdana" w:eastAsia="宋体" w:hAnsi="Verdana" w:cs="宋体"/>
          <w:color w:val="000000"/>
          <w:sz w:val="20"/>
        </w:rPr>
      </w:pPr>
      <w:proofErr w:type="gramStart"/>
      <w:r w:rsidRPr="00D50908">
        <w:rPr>
          <w:rFonts w:ascii="Verdana" w:eastAsia="宋体" w:hAnsi="Verdana" w:cs="宋体"/>
          <w:color w:val="000000"/>
          <w:sz w:val="20"/>
        </w:rPr>
        <w:t>enumerate</w:t>
      </w:r>
      <w:proofErr w:type="gramEnd"/>
    </w:p>
    <w:p w:rsidR="001A6EFD" w:rsidRDefault="00D50908" w:rsidP="00E96DDD">
      <w:pPr>
        <w:rPr>
          <w:rFonts w:ascii="Verdana" w:eastAsia="宋体" w:hAnsi="Verdana" w:cs="宋体"/>
          <w:color w:val="000000"/>
          <w:sz w:val="20"/>
        </w:rPr>
      </w:pPr>
      <w:proofErr w:type="spellStart"/>
      <w:r w:rsidRPr="00D50908">
        <w:rPr>
          <w:rFonts w:ascii="Verdana" w:eastAsia="宋体" w:hAnsi="Verdana" w:cs="宋体"/>
          <w:color w:val="000000"/>
          <w:sz w:val="20"/>
        </w:rPr>
        <w:t>flatten_fieldsets</w:t>
      </w:r>
      <w:proofErr w:type="spellEnd"/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FE16CF" w:rsidP="00FE16CF">
      <w:pPr>
        <w:pStyle w:val="2"/>
      </w:pPr>
      <w:r>
        <w:rPr>
          <w:rFonts w:hint="eastAsia"/>
        </w:rPr>
        <w:t>Link</w:t>
      </w:r>
      <w:r w:rsidR="00EA0A0B">
        <w:rPr>
          <w:rFonts w:hint="eastAsia"/>
        </w:rPr>
        <w:t xml:space="preserve"> </w:t>
      </w:r>
      <w:r>
        <w:rPr>
          <w:rFonts w:hint="eastAsia"/>
        </w:rPr>
        <w:t>Admin</w:t>
      </w: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F40B4C" w:rsidRDefault="00F40B4C" w:rsidP="00E96DDD">
      <w:pPr>
        <w:rPr>
          <w:rFonts w:ascii="Verdana" w:eastAsia="宋体" w:hAnsi="Verdana" w:cs="宋体"/>
          <w:color w:val="000000"/>
          <w:sz w:val="20"/>
        </w:rPr>
      </w:pPr>
      <w:proofErr w:type="spellStart"/>
      <w:r>
        <w:rPr>
          <w:rFonts w:ascii="Verdana" w:eastAsia="宋体" w:hAnsi="Verdana" w:cs="宋体" w:hint="eastAsia"/>
          <w:color w:val="000000"/>
          <w:sz w:val="20"/>
        </w:rPr>
        <w:t>LinkAdminFormset</w:t>
      </w:r>
      <w:proofErr w:type="spellEnd"/>
    </w:p>
    <w:p w:rsidR="00F40B4C" w:rsidRDefault="00F40B4C" w:rsidP="00E96DDD">
      <w:pPr>
        <w:rPr>
          <w:rFonts w:ascii="Verdana" w:eastAsia="宋体" w:hAnsi="Verdana" w:cs="宋体"/>
          <w:color w:val="000000"/>
          <w:sz w:val="20"/>
        </w:rPr>
      </w:pPr>
      <w:proofErr w:type="spellStart"/>
      <w:r>
        <w:rPr>
          <w:rFonts w:ascii="Verdana" w:eastAsia="宋体" w:hAnsi="Verdana" w:cs="宋体" w:hint="eastAsia"/>
          <w:color w:val="000000"/>
          <w:sz w:val="20"/>
        </w:rPr>
        <w:t>LinkAdmin</w:t>
      </w:r>
      <w:proofErr w:type="spellEnd"/>
    </w:p>
    <w:p w:rsidR="00F40B4C" w:rsidRDefault="00F40B4C" w:rsidP="00E96DDD">
      <w:pPr>
        <w:rPr>
          <w:rFonts w:ascii="Verdana" w:eastAsia="宋体" w:hAnsi="Verdana" w:cs="宋体"/>
          <w:color w:val="000000"/>
          <w:sz w:val="20"/>
        </w:rPr>
      </w:pPr>
      <w:proofErr w:type="spellStart"/>
      <w:r>
        <w:rPr>
          <w:rFonts w:ascii="Verdana" w:eastAsia="宋体" w:hAnsi="Verdana" w:cs="宋体" w:hint="eastAsia"/>
          <w:color w:val="000000"/>
          <w:sz w:val="20"/>
        </w:rPr>
        <w:t>LinkFormset</w:t>
      </w:r>
      <w:proofErr w:type="spellEnd"/>
    </w:p>
    <w:p w:rsidR="00F40B4C" w:rsidRDefault="00F40B4C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676C02" w:rsidP="00E96DDD">
      <w:pPr>
        <w:rPr>
          <w:rFonts w:ascii="Verdana" w:eastAsia="宋体" w:hAnsi="Verdana" w:cs="宋体"/>
          <w:color w:val="000000"/>
          <w:sz w:val="20"/>
        </w:rPr>
      </w:pPr>
      <w:r>
        <w:rPr>
          <w:rFonts w:ascii="Verdana" w:eastAsia="宋体" w:hAnsi="Verdana" w:cs="宋体" w:hint="eastAsia"/>
          <w:color w:val="000000"/>
          <w:sz w:val="20"/>
        </w:rPr>
        <w:t>定义</w:t>
      </w:r>
      <w:r>
        <w:rPr>
          <w:rFonts w:ascii="Verdana" w:eastAsia="宋体" w:hAnsi="Verdana" w:cs="宋体" w:hint="eastAsia"/>
          <w:color w:val="000000"/>
          <w:sz w:val="20"/>
        </w:rPr>
        <w:t>form</w:t>
      </w:r>
    </w:p>
    <w:p w:rsidR="00676C02" w:rsidRDefault="00676C02" w:rsidP="00E96DDD">
      <w:pPr>
        <w:rPr>
          <w:rFonts w:ascii="Verdana" w:eastAsia="宋体" w:hAnsi="Verdana" w:cs="宋体"/>
          <w:color w:val="000000"/>
          <w:sz w:val="20"/>
        </w:rPr>
      </w:pPr>
      <w:r>
        <w:rPr>
          <w:rFonts w:ascii="Verdana" w:eastAsia="宋体" w:hAnsi="Verdana" w:cs="宋体" w:hint="eastAsia"/>
          <w:color w:val="000000"/>
          <w:sz w:val="20"/>
        </w:rPr>
        <w:t>定义</w:t>
      </w:r>
      <w:proofErr w:type="spellStart"/>
      <w:r>
        <w:rPr>
          <w:rFonts w:ascii="Verdana" w:eastAsia="宋体" w:hAnsi="Verdana" w:cs="宋体" w:hint="eastAsia"/>
          <w:color w:val="000000"/>
          <w:sz w:val="20"/>
        </w:rPr>
        <w:t>formset</w:t>
      </w:r>
      <w:proofErr w:type="spellEnd"/>
    </w:p>
    <w:p w:rsidR="00676C02" w:rsidRDefault="00676C02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EF5D91" w:rsidRDefault="00EF5D91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p w:rsidR="00D50908" w:rsidRPr="00D50908" w:rsidRDefault="00D50908" w:rsidP="00E96DDD">
      <w:pPr>
        <w:rPr>
          <w:rFonts w:ascii="Verdana" w:eastAsia="宋体" w:hAnsi="Verdana" w:cs="宋体"/>
          <w:color w:val="000000"/>
          <w:sz w:val="20"/>
        </w:rPr>
      </w:pPr>
    </w:p>
    <w:sectPr w:rsidR="00D50908" w:rsidRPr="00D509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07C3D"/>
    <w:rsid w:val="00000819"/>
    <w:rsid w:val="000177DF"/>
    <w:rsid w:val="00024BC8"/>
    <w:rsid w:val="0005189D"/>
    <w:rsid w:val="00061F7C"/>
    <w:rsid w:val="00064D71"/>
    <w:rsid w:val="000753A3"/>
    <w:rsid w:val="0008668E"/>
    <w:rsid w:val="000A7B6C"/>
    <w:rsid w:val="000E3002"/>
    <w:rsid w:val="000F4ECE"/>
    <w:rsid w:val="00102759"/>
    <w:rsid w:val="00105A28"/>
    <w:rsid w:val="00110C91"/>
    <w:rsid w:val="0011410B"/>
    <w:rsid w:val="001179F7"/>
    <w:rsid w:val="001258FF"/>
    <w:rsid w:val="00144318"/>
    <w:rsid w:val="00145701"/>
    <w:rsid w:val="00157F31"/>
    <w:rsid w:val="00172750"/>
    <w:rsid w:val="00172831"/>
    <w:rsid w:val="001819A5"/>
    <w:rsid w:val="00186927"/>
    <w:rsid w:val="001A6EFD"/>
    <w:rsid w:val="001B2B1E"/>
    <w:rsid w:val="001B7587"/>
    <w:rsid w:val="001B75B8"/>
    <w:rsid w:val="001C1F6C"/>
    <w:rsid w:val="001E3AB0"/>
    <w:rsid w:val="001E7B34"/>
    <w:rsid w:val="0020589E"/>
    <w:rsid w:val="0021086D"/>
    <w:rsid w:val="0022505A"/>
    <w:rsid w:val="002411E5"/>
    <w:rsid w:val="00251D89"/>
    <w:rsid w:val="00263702"/>
    <w:rsid w:val="00264201"/>
    <w:rsid w:val="002948E8"/>
    <w:rsid w:val="002F66F7"/>
    <w:rsid w:val="00302243"/>
    <w:rsid w:val="00307C3D"/>
    <w:rsid w:val="003365C7"/>
    <w:rsid w:val="003413C8"/>
    <w:rsid w:val="0037023D"/>
    <w:rsid w:val="0038214F"/>
    <w:rsid w:val="00393596"/>
    <w:rsid w:val="00396BDF"/>
    <w:rsid w:val="003973A8"/>
    <w:rsid w:val="003A1702"/>
    <w:rsid w:val="003D4108"/>
    <w:rsid w:val="003D5178"/>
    <w:rsid w:val="00405DE9"/>
    <w:rsid w:val="00412075"/>
    <w:rsid w:val="00414C05"/>
    <w:rsid w:val="0043197C"/>
    <w:rsid w:val="00432C2A"/>
    <w:rsid w:val="00444F45"/>
    <w:rsid w:val="0045227C"/>
    <w:rsid w:val="00457FD4"/>
    <w:rsid w:val="004713D7"/>
    <w:rsid w:val="004822EA"/>
    <w:rsid w:val="00483A53"/>
    <w:rsid w:val="004916D4"/>
    <w:rsid w:val="00496EFF"/>
    <w:rsid w:val="00497503"/>
    <w:rsid w:val="004D41D1"/>
    <w:rsid w:val="004D4FE4"/>
    <w:rsid w:val="004D5B9F"/>
    <w:rsid w:val="004E2BEF"/>
    <w:rsid w:val="004F0F81"/>
    <w:rsid w:val="004F3162"/>
    <w:rsid w:val="004F5FF5"/>
    <w:rsid w:val="00507AD9"/>
    <w:rsid w:val="005209C8"/>
    <w:rsid w:val="00535207"/>
    <w:rsid w:val="00544F9F"/>
    <w:rsid w:val="00562C0E"/>
    <w:rsid w:val="00571419"/>
    <w:rsid w:val="00574AC3"/>
    <w:rsid w:val="005932CC"/>
    <w:rsid w:val="00594DC9"/>
    <w:rsid w:val="005B028C"/>
    <w:rsid w:val="005C3B69"/>
    <w:rsid w:val="005D70F7"/>
    <w:rsid w:val="005E6553"/>
    <w:rsid w:val="005E7A1C"/>
    <w:rsid w:val="005F4769"/>
    <w:rsid w:val="00630F26"/>
    <w:rsid w:val="0063236B"/>
    <w:rsid w:val="006538E7"/>
    <w:rsid w:val="00664945"/>
    <w:rsid w:val="00676C02"/>
    <w:rsid w:val="006A5F32"/>
    <w:rsid w:val="006B7564"/>
    <w:rsid w:val="006D372B"/>
    <w:rsid w:val="006F01F1"/>
    <w:rsid w:val="00732071"/>
    <w:rsid w:val="0073318A"/>
    <w:rsid w:val="00755C54"/>
    <w:rsid w:val="007635CE"/>
    <w:rsid w:val="007744AF"/>
    <w:rsid w:val="00794F32"/>
    <w:rsid w:val="007A5549"/>
    <w:rsid w:val="007A7CE8"/>
    <w:rsid w:val="007C0F31"/>
    <w:rsid w:val="007D50C8"/>
    <w:rsid w:val="007D7821"/>
    <w:rsid w:val="007E50A9"/>
    <w:rsid w:val="007F0760"/>
    <w:rsid w:val="008079E7"/>
    <w:rsid w:val="008121CD"/>
    <w:rsid w:val="00815F66"/>
    <w:rsid w:val="00820D59"/>
    <w:rsid w:val="00822726"/>
    <w:rsid w:val="00837AFE"/>
    <w:rsid w:val="008967E7"/>
    <w:rsid w:val="0089726B"/>
    <w:rsid w:val="008A662E"/>
    <w:rsid w:val="008B1614"/>
    <w:rsid w:val="008B3135"/>
    <w:rsid w:val="008D0AC4"/>
    <w:rsid w:val="008D2E7B"/>
    <w:rsid w:val="008F630F"/>
    <w:rsid w:val="0090515F"/>
    <w:rsid w:val="00921A9A"/>
    <w:rsid w:val="00924424"/>
    <w:rsid w:val="00944612"/>
    <w:rsid w:val="00977211"/>
    <w:rsid w:val="00981C55"/>
    <w:rsid w:val="00982186"/>
    <w:rsid w:val="00995A49"/>
    <w:rsid w:val="009A0DEC"/>
    <w:rsid w:val="009B35D4"/>
    <w:rsid w:val="009B6F83"/>
    <w:rsid w:val="009B7CE9"/>
    <w:rsid w:val="009C0DD1"/>
    <w:rsid w:val="009D1CB6"/>
    <w:rsid w:val="009E1509"/>
    <w:rsid w:val="009E3216"/>
    <w:rsid w:val="009F107C"/>
    <w:rsid w:val="00A077BF"/>
    <w:rsid w:val="00A24E1C"/>
    <w:rsid w:val="00A26566"/>
    <w:rsid w:val="00A3497E"/>
    <w:rsid w:val="00A74EFF"/>
    <w:rsid w:val="00A850DC"/>
    <w:rsid w:val="00A86E52"/>
    <w:rsid w:val="00AA2ECA"/>
    <w:rsid w:val="00AC5E2B"/>
    <w:rsid w:val="00AD3DF6"/>
    <w:rsid w:val="00AE7346"/>
    <w:rsid w:val="00AF2021"/>
    <w:rsid w:val="00B148A6"/>
    <w:rsid w:val="00B152EC"/>
    <w:rsid w:val="00B32955"/>
    <w:rsid w:val="00B43722"/>
    <w:rsid w:val="00B60CA0"/>
    <w:rsid w:val="00B669C7"/>
    <w:rsid w:val="00B70C77"/>
    <w:rsid w:val="00B7332E"/>
    <w:rsid w:val="00B750AF"/>
    <w:rsid w:val="00B80950"/>
    <w:rsid w:val="00B85736"/>
    <w:rsid w:val="00B906D1"/>
    <w:rsid w:val="00B95640"/>
    <w:rsid w:val="00BC02DE"/>
    <w:rsid w:val="00BC7211"/>
    <w:rsid w:val="00BE076B"/>
    <w:rsid w:val="00BE5FFC"/>
    <w:rsid w:val="00C01882"/>
    <w:rsid w:val="00C319E2"/>
    <w:rsid w:val="00C7604C"/>
    <w:rsid w:val="00C907CB"/>
    <w:rsid w:val="00C9120C"/>
    <w:rsid w:val="00CD75DE"/>
    <w:rsid w:val="00CE00D6"/>
    <w:rsid w:val="00CE48B2"/>
    <w:rsid w:val="00CF46AD"/>
    <w:rsid w:val="00D13B6A"/>
    <w:rsid w:val="00D278C1"/>
    <w:rsid w:val="00D31465"/>
    <w:rsid w:val="00D341D8"/>
    <w:rsid w:val="00D44CB9"/>
    <w:rsid w:val="00D50908"/>
    <w:rsid w:val="00D57A03"/>
    <w:rsid w:val="00D85850"/>
    <w:rsid w:val="00D95496"/>
    <w:rsid w:val="00D97D6B"/>
    <w:rsid w:val="00DB08E0"/>
    <w:rsid w:val="00DB6C73"/>
    <w:rsid w:val="00DF1666"/>
    <w:rsid w:val="00E15808"/>
    <w:rsid w:val="00E16E8A"/>
    <w:rsid w:val="00E25260"/>
    <w:rsid w:val="00E41C4E"/>
    <w:rsid w:val="00E53314"/>
    <w:rsid w:val="00E90835"/>
    <w:rsid w:val="00E922A4"/>
    <w:rsid w:val="00E96DDD"/>
    <w:rsid w:val="00EA0A0B"/>
    <w:rsid w:val="00EB5D07"/>
    <w:rsid w:val="00ED43A0"/>
    <w:rsid w:val="00EE3D15"/>
    <w:rsid w:val="00EF59DE"/>
    <w:rsid w:val="00EF5D91"/>
    <w:rsid w:val="00F13F87"/>
    <w:rsid w:val="00F34FBF"/>
    <w:rsid w:val="00F40B4C"/>
    <w:rsid w:val="00F438E6"/>
    <w:rsid w:val="00F741EE"/>
    <w:rsid w:val="00F97AFA"/>
    <w:rsid w:val="00FA6FA2"/>
    <w:rsid w:val="00FB4F55"/>
    <w:rsid w:val="00FE16C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144318"/>
    <w:pPr>
      <w:spacing w:after="0"/>
    </w:pPr>
  </w:style>
  <w:style w:type="paragraph" w:styleId="1">
    <w:name w:val="heading 1"/>
    <w:basedOn w:val="a"/>
    <w:next w:val="a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307C3D"/>
    <w:rPr>
      <w:sz w:val="16"/>
      <w:szCs w:val="16"/>
    </w:rPr>
  </w:style>
  <w:style w:type="character" w:customStyle="1" w:styleId="Char">
    <w:name w:val="批注框文本 Char"/>
    <w:basedOn w:val="a0"/>
    <w:link w:val="a9"/>
    <w:uiPriority w:val="99"/>
    <w:semiHidden/>
    <w:rsid w:val="00307C3D"/>
    <w:rPr>
      <w:sz w:val="16"/>
      <w:szCs w:val="16"/>
    </w:rPr>
  </w:style>
  <w:style w:type="character" w:styleId="aa">
    <w:name w:val="Hyperlink"/>
    <w:basedOn w:val="a0"/>
    <w:uiPriority w:val="99"/>
    <w:semiHidden/>
    <w:rsid w:val="00755C54"/>
    <w:rPr>
      <w:color w:val="0000FF" w:themeColor="hyperlink"/>
      <w:u w:val="single"/>
    </w:rPr>
  </w:style>
  <w:style w:type="paragraph" w:customStyle="1" w:styleId="Char1CharChar">
    <w:name w:val="Char1 Char Char"/>
    <w:basedOn w:val="a"/>
    <w:semiHidden/>
    <w:rsid w:val="00CE48B2"/>
    <w:pPr>
      <w:spacing w:after="160" w:line="240" w:lineRule="exact"/>
    </w:pPr>
    <w:rPr>
      <w:rFonts w:ascii="Arial" w:eastAsia="Batang" w:hAnsi="Arial" w:cs="Times New Roman"/>
      <w:sz w:val="20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144318"/>
    <w:pPr>
      <w:spacing w:after="0"/>
    </w:pPr>
  </w:style>
  <w:style w:type="paragraph" w:styleId="1">
    <w:name w:val="heading 1"/>
    <w:basedOn w:val="a"/>
    <w:next w:val="a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307C3D"/>
    <w:rPr>
      <w:sz w:val="16"/>
      <w:szCs w:val="16"/>
    </w:rPr>
  </w:style>
  <w:style w:type="character" w:customStyle="1" w:styleId="Char">
    <w:name w:val="批注框文本 Char"/>
    <w:basedOn w:val="a0"/>
    <w:link w:val="a9"/>
    <w:uiPriority w:val="99"/>
    <w:semiHidden/>
    <w:rsid w:val="00307C3D"/>
    <w:rPr>
      <w:sz w:val="16"/>
      <w:szCs w:val="16"/>
    </w:rPr>
  </w:style>
  <w:style w:type="character" w:styleId="aa">
    <w:name w:val="Hyperlink"/>
    <w:basedOn w:val="a0"/>
    <w:uiPriority w:val="99"/>
    <w:semiHidden/>
    <w:rsid w:val="00755C54"/>
    <w:rPr>
      <w:color w:val="0000FF" w:themeColor="hyperlink"/>
      <w:u w:val="single"/>
    </w:rPr>
  </w:style>
  <w:style w:type="paragraph" w:customStyle="1" w:styleId="Char1CharChar">
    <w:name w:val="Char1 Char Char"/>
    <w:basedOn w:val="a"/>
    <w:semiHidden/>
    <w:rsid w:val="00CE48B2"/>
    <w:pPr>
      <w:spacing w:after="160" w:line="240" w:lineRule="exact"/>
    </w:pPr>
    <w:rPr>
      <w:rFonts w:ascii="Arial" w:eastAsia="Batang" w:hAnsi="Arial" w:cs="Times New Roman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DE"/>
    <w:rsid w:val="00007082"/>
    <w:rsid w:val="00072743"/>
    <w:rsid w:val="001515D1"/>
    <w:rsid w:val="00254CC5"/>
    <w:rsid w:val="00540A43"/>
    <w:rsid w:val="00A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A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Crazy-Links</PostTitle>
  <PostDate>2016-10-29T13:54:36Z</PostDate>
  <PostID>6011948</PostID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  <PublishedAccount>356bee90-5eea-40bc-9ab1-88b8652dda89</PublishedAccount>
</BlogPostInfo>
</file>

<file path=customXml/itemProps1.xml><?xml version="1.0" encoding="utf-8"?>
<ds:datastoreItem xmlns:ds="http://schemas.openxmlformats.org/officeDocument/2006/customXml" ds:itemID="{E7FDE212-C513-4BE9-953D-43EC2E71085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1956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Bin C</dc:creator>
  <cp:lastModifiedBy>hebin</cp:lastModifiedBy>
  <cp:revision>124</cp:revision>
  <dcterms:created xsi:type="dcterms:W3CDTF">2016-10-29T13:53:00Z</dcterms:created>
  <dcterms:modified xsi:type="dcterms:W3CDTF">2017-09-10T03:32:00Z</dcterms:modified>
</cp:coreProperties>
</file>